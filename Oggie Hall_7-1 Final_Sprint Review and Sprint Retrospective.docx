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CA12" w14:textId="77777777" w:rsidR="00C163B4" w:rsidRDefault="00C163B4" w:rsidP="002E0C9C">
      <w:pPr>
        <w:pStyle w:val="Title"/>
      </w:pPr>
    </w:p>
    <w:p w14:paraId="647C7E43" w14:textId="4D812F63" w:rsidR="004D6B86" w:rsidRDefault="00900FD7" w:rsidP="002E0C9C">
      <w:pPr>
        <w:pStyle w:val="Title"/>
      </w:pPr>
      <w:r>
        <w:t>CS 250 – Software Development Life Cycle</w:t>
      </w:r>
    </w:p>
    <w:p w14:paraId="1704B75E" w14:textId="49903394" w:rsidR="004D6B86" w:rsidRDefault="00900FD7" w:rsidP="002E0C9C">
      <w:pPr>
        <w:pStyle w:val="Title2"/>
      </w:pPr>
      <w:r>
        <w:t>7-1 Final Project</w:t>
      </w:r>
    </w:p>
    <w:p w14:paraId="3C1799FF" w14:textId="7C56174F" w:rsidR="00900FD7" w:rsidRDefault="00900FD7" w:rsidP="002E0C9C">
      <w:pPr>
        <w:pStyle w:val="Title2"/>
      </w:pPr>
      <w:r>
        <w:t>Oggie Hall</w:t>
      </w:r>
    </w:p>
    <w:p w14:paraId="2AFB619F" w14:textId="10CA46F1" w:rsidR="004D6B86" w:rsidRDefault="00900FD7" w:rsidP="002E0C9C">
      <w:pPr>
        <w:pStyle w:val="Title2"/>
      </w:pPr>
      <w:r>
        <w:t>Southern New Hampshire University</w:t>
      </w:r>
    </w:p>
    <w:p w14:paraId="3B104B64" w14:textId="7C20035E" w:rsidR="000C64CC" w:rsidRDefault="000C64CC" w:rsidP="002E0C9C">
      <w:pPr>
        <w:pStyle w:val="Title2"/>
      </w:pPr>
      <w:r>
        <w:t>December 6, 2022</w:t>
      </w:r>
    </w:p>
    <w:p w14:paraId="08DCEDC0" w14:textId="16FB9B4A" w:rsidR="004D6B86" w:rsidRDefault="004D6B86" w:rsidP="002E0C9C">
      <w:pPr>
        <w:pStyle w:val="Title"/>
        <w:jc w:val="left"/>
      </w:pPr>
    </w:p>
    <w:p w14:paraId="1E99A230" w14:textId="17EEBFEE" w:rsidR="004D6B86" w:rsidRPr="00A4757D" w:rsidRDefault="004D6B86" w:rsidP="002E0C9C"/>
    <w:p w14:paraId="65B721EC" w14:textId="14D8757A" w:rsidR="00C241DE" w:rsidRDefault="00C241DE" w:rsidP="002E0C9C">
      <w:r>
        <w:br w:type="page"/>
      </w:r>
    </w:p>
    <w:p w14:paraId="7837CB4B" w14:textId="3588F109" w:rsidR="00AA1CBB" w:rsidRPr="00AA1CBB" w:rsidRDefault="00AA1CBB" w:rsidP="002E0C9C">
      <w:pPr>
        <w:jc w:val="center"/>
        <w:rPr>
          <w:b/>
          <w:bCs/>
        </w:rPr>
      </w:pPr>
      <w:r>
        <w:rPr>
          <w:b/>
          <w:bCs/>
        </w:rPr>
        <w:lastRenderedPageBreak/>
        <w:t>Sprint Review and Retrospective</w:t>
      </w:r>
    </w:p>
    <w:p w14:paraId="6543C7D8" w14:textId="77777777" w:rsidR="008A48C8" w:rsidRDefault="00C241DE" w:rsidP="002E0C9C">
      <w:r>
        <w:t xml:space="preserve">A </w:t>
      </w:r>
      <w:r w:rsidR="008A48C8">
        <w:t>S</w:t>
      </w:r>
      <w:r>
        <w:t>crum</w:t>
      </w:r>
      <w:r w:rsidR="008A48C8">
        <w:t>-agile</w:t>
      </w:r>
      <w:r>
        <w:t xml:space="preserve"> team </w:t>
      </w:r>
      <w:r w:rsidR="00900FE4">
        <w:t>consists of a Product Owner, Scrum Master, and team</w:t>
      </w:r>
      <w:r w:rsidR="008A48C8">
        <w:t xml:space="preserve"> members</w:t>
      </w:r>
      <w:r w:rsidR="00900FE4">
        <w:t xml:space="preserve">. The team may include developers, testers, writers, and </w:t>
      </w:r>
      <w:r w:rsidR="008A48C8">
        <w:t>other</w:t>
      </w:r>
      <w:r w:rsidR="00900FE4">
        <w:t xml:space="preserve"> roles as required. Each role is </w:t>
      </w:r>
      <w:r w:rsidR="00AA1CBB">
        <w:t>essential</w:t>
      </w:r>
      <w:r w:rsidR="00900FE4">
        <w:t xml:space="preserve"> and provides significant value to project development using agile methodology. </w:t>
      </w:r>
      <w:r w:rsidR="00913950">
        <w:t xml:space="preserve">This course provided studies and scenarios in which we assumed the various agile team roles. </w:t>
      </w:r>
      <w:r w:rsidR="008A48C8">
        <w:t>We l</w:t>
      </w:r>
      <w:r w:rsidR="00913950">
        <w:t>earn</w:t>
      </w:r>
      <w:r w:rsidR="008A48C8">
        <w:t>ed</w:t>
      </w:r>
      <w:r w:rsidR="00913950">
        <w:t xml:space="preserve"> the responsibilities</w:t>
      </w:r>
      <w:r w:rsidR="00D22BBC">
        <w:t xml:space="preserve"> by</w:t>
      </w:r>
      <w:r w:rsidR="00913950">
        <w:t xml:space="preserve"> approaching each assignment from a different team member’s perspective</w:t>
      </w:r>
      <w:r w:rsidR="008A48C8">
        <w:t>,</w:t>
      </w:r>
      <w:r w:rsidR="00913950">
        <w:t xml:space="preserve"> </w:t>
      </w:r>
      <w:r w:rsidR="008A48C8">
        <w:t>increasing our</w:t>
      </w:r>
      <w:r w:rsidR="00913950">
        <w:t xml:space="preserve"> understand</w:t>
      </w:r>
      <w:r w:rsidR="008A48C8">
        <w:t>ing of</w:t>
      </w:r>
      <w:r w:rsidR="00913950">
        <w:t xml:space="preserve"> how agile methodology functions in product development.</w:t>
      </w:r>
    </w:p>
    <w:p w14:paraId="69AE5728" w14:textId="137740EA" w:rsidR="008A48C8" w:rsidRDefault="00D22BBC" w:rsidP="002E0C9C">
      <w:r>
        <w:t xml:space="preserve">The Product Owner manages the product backlog, prioritizing the work based on requirements from stakeholders and customers. They are responsible for setting the product vision and goals for the development team. High-quality communication ensures that the team </w:t>
      </w:r>
      <w:r w:rsidR="00D10A12">
        <w:t>understands</w:t>
      </w:r>
      <w:r>
        <w:t xml:space="preserve"> user requirements </w:t>
      </w:r>
      <w:r w:rsidR="00D10A12">
        <w:t>and</w:t>
      </w:r>
      <w:r w:rsidR="00AC24D9">
        <w:t xml:space="preserve"> maximizes the value the product will provide.</w:t>
      </w:r>
      <w:r w:rsidR="008A48C8">
        <w:t xml:space="preserve"> In week 3, we engaged SNHU Travel’s customers to </w:t>
      </w:r>
      <w:r w:rsidR="008A48C8" w:rsidRPr="008A48C8">
        <w:t xml:space="preserve">learn what improvements the end user would like to see implemented to the </w:t>
      </w:r>
      <w:r w:rsidR="008A48C8">
        <w:t>web</w:t>
      </w:r>
      <w:r w:rsidR="008A48C8" w:rsidRPr="008A48C8">
        <w:t xml:space="preserve">site </w:t>
      </w:r>
      <w:r w:rsidR="008A48C8">
        <w:t xml:space="preserve">destinations listing. This feedback helped form user stories and was prioritized based </w:t>
      </w:r>
      <w:r w:rsidR="008A48C8" w:rsidRPr="008A48C8">
        <w:t>on the feasibility of each request.</w:t>
      </w:r>
    </w:p>
    <w:p w14:paraId="4F1F7381" w14:textId="1A92D1BC" w:rsidR="004D6B86" w:rsidRDefault="00AC24D9" w:rsidP="002E0C9C">
      <w:r>
        <w:t xml:space="preserve">The Scrum Master is a </w:t>
      </w:r>
      <w:r w:rsidR="00D10A12">
        <w:t>unique</w:t>
      </w:r>
      <w:r>
        <w:t xml:space="preserve"> role for an agile team member who spends much of their time helping other team members communicate, coordinate, and collaborate. </w:t>
      </w:r>
      <w:r w:rsidR="0035761A">
        <w:t xml:space="preserve">This role keeps track of progress and deals with any impediments that disturb the </w:t>
      </w:r>
      <w:r w:rsidR="00D10A12">
        <w:t>development team’s workflow</w:t>
      </w:r>
      <w:r w:rsidR="0035761A">
        <w:t>.</w:t>
      </w:r>
      <w:r>
        <w:t xml:space="preserve"> </w:t>
      </w:r>
      <w:r w:rsidR="008A48C8">
        <w:t xml:space="preserve">In week 2, </w:t>
      </w:r>
      <w:r w:rsidR="003C0195">
        <w:t>we worked on</w:t>
      </w:r>
      <w:r w:rsidR="008A48C8" w:rsidRPr="008A48C8">
        <w:t xml:space="preserve"> developing the team’s understanding of the Scrum project development framework</w:t>
      </w:r>
      <w:r w:rsidR="003C0195">
        <w:t>. We</w:t>
      </w:r>
      <w:r w:rsidR="008A48C8" w:rsidRPr="008A48C8">
        <w:t xml:space="preserve"> provid</w:t>
      </w:r>
      <w:r w:rsidR="003C0195">
        <w:t>ed</w:t>
      </w:r>
      <w:r w:rsidR="008A48C8" w:rsidRPr="008A48C8">
        <w:t xml:space="preserve"> the</w:t>
      </w:r>
      <w:r w:rsidR="003C0195">
        <w:t xml:space="preserve"> team</w:t>
      </w:r>
      <w:r w:rsidR="008A48C8" w:rsidRPr="008A48C8">
        <w:t xml:space="preserve"> with tools to self-organize and reduce dependency on management. </w:t>
      </w:r>
      <w:r w:rsidR="003C0195">
        <w:t>As Scrum masters, we</w:t>
      </w:r>
      <w:r w:rsidR="008A48C8" w:rsidRPr="008A48C8">
        <w:t xml:space="preserve"> promote</w:t>
      </w:r>
      <w:r w:rsidR="003C0195">
        <w:t>d</w:t>
      </w:r>
      <w:r w:rsidR="008A48C8" w:rsidRPr="008A48C8">
        <w:t xml:space="preserve"> cooperation, increase</w:t>
      </w:r>
      <w:r w:rsidR="003C0195">
        <w:t>d</w:t>
      </w:r>
      <w:r w:rsidR="008A48C8" w:rsidRPr="008A48C8">
        <w:t xml:space="preserve"> ownership of work completed</w:t>
      </w:r>
      <w:r w:rsidR="003C0195">
        <w:t>,</w:t>
      </w:r>
      <w:r w:rsidR="008A48C8" w:rsidRPr="008A48C8">
        <w:t xml:space="preserve"> and </w:t>
      </w:r>
      <w:r w:rsidR="003C0195">
        <w:t>encouraged the</w:t>
      </w:r>
      <w:r w:rsidR="008A48C8" w:rsidRPr="008A48C8">
        <w:t xml:space="preserve"> project team </w:t>
      </w:r>
      <w:r w:rsidR="003C0195">
        <w:t>to come</w:t>
      </w:r>
      <w:r w:rsidR="008A48C8" w:rsidRPr="008A48C8">
        <w:t xml:space="preserve"> together to achieve a common purpose through Sprint, release, and project goals.</w:t>
      </w:r>
    </w:p>
    <w:p w14:paraId="49CBD789" w14:textId="0BBE6519" w:rsidR="000633C2" w:rsidRDefault="00E41F41" w:rsidP="002E0C9C">
      <w:r>
        <w:lastRenderedPageBreak/>
        <w:t xml:space="preserve">A </w:t>
      </w:r>
      <w:r w:rsidR="007504BD">
        <w:t xml:space="preserve">development team should be able to self-organize, take ownership, and communicate effectively to get work completed. </w:t>
      </w:r>
      <w:r w:rsidR="003B1F3A">
        <w:t xml:space="preserve">This goes beyond just writing code. This includes additional responsibilities such as planning and estimating developmental tasks, understanding the business purpose of user stories, and defining ways of satisfying project goals. The development team should work directly with the Product Owner to clarify and define </w:t>
      </w:r>
      <w:r w:rsidR="00AB497E">
        <w:t xml:space="preserve">the </w:t>
      </w:r>
      <w:r w:rsidR="003B1F3A">
        <w:t xml:space="preserve">requirements </w:t>
      </w:r>
      <w:r w:rsidR="00B636A0">
        <w:t>of</w:t>
      </w:r>
      <w:r w:rsidR="003B1F3A">
        <w:t xml:space="preserve"> each user story </w:t>
      </w:r>
      <w:r w:rsidR="00B636A0">
        <w:t>to</w:t>
      </w:r>
      <w:r w:rsidR="003B1F3A">
        <w:t xml:space="preserve"> be implemented. </w:t>
      </w:r>
      <w:r w:rsidR="00B636A0">
        <w:t xml:space="preserve">As a </w:t>
      </w:r>
      <w:r w:rsidR="009013E0">
        <w:t xml:space="preserve">developer and a </w:t>
      </w:r>
      <w:r w:rsidR="00B636A0">
        <w:t>tester, we communicated</w:t>
      </w:r>
      <w:r w:rsidR="009013E0">
        <w:t xml:space="preserve"> </w:t>
      </w:r>
      <w:r w:rsidR="00B636A0">
        <w:t xml:space="preserve">with the Product Owner and Scrum Master by asking questions related to the user stories </w:t>
      </w:r>
      <w:r w:rsidR="00D10A12">
        <w:t>to understand better</w:t>
      </w:r>
      <w:r w:rsidR="00B636A0">
        <w:t xml:space="preserve"> what SNHU Travel required</w:t>
      </w:r>
      <w:r w:rsidR="0034536E">
        <w:t xml:space="preserve">. “Daily standups are a way of making meetings much more efficient in an agile project” (Cobb, 2015). These </w:t>
      </w:r>
      <w:r w:rsidR="009013E0">
        <w:t xml:space="preserve">15-minute </w:t>
      </w:r>
      <w:r w:rsidR="0034536E">
        <w:t>meetings allow open communication and transparency in which</w:t>
      </w:r>
      <w:r w:rsidR="009013E0">
        <w:t xml:space="preserve"> every person in the meeting answers three primary questions: What did you accomplish yesterday? What are you going to accomplish today? What obstacles are in your way?</w:t>
      </w:r>
    </w:p>
    <w:p w14:paraId="00F4C4E1" w14:textId="77728FCC" w:rsidR="000633C2" w:rsidRDefault="00E95D19" w:rsidP="002E0C9C">
      <w:r>
        <w:t xml:space="preserve">The user stories in this project were created with input from </w:t>
      </w:r>
      <w:r w:rsidR="000633C2">
        <w:t xml:space="preserve">a </w:t>
      </w:r>
      <w:r>
        <w:t>customer survey and further defined by</w:t>
      </w:r>
      <w:r w:rsidR="000633C2">
        <w:t xml:space="preserve"> project</w:t>
      </w:r>
      <w:r>
        <w:t xml:space="preserve"> stakeholders. The details </w:t>
      </w:r>
      <w:r w:rsidR="000633C2">
        <w:t xml:space="preserve">of the user stories </w:t>
      </w:r>
      <w:r>
        <w:t xml:space="preserve">include functionality and user experience. </w:t>
      </w:r>
      <w:r w:rsidR="00D10A12" w:rsidRPr="00D10A12">
        <w:t>The descriptions are captured from an end-user perspective to articulate how a feature would be implemented</w:t>
      </w:r>
      <w:r>
        <w:t>.</w:t>
      </w:r>
      <w:r w:rsidR="000633C2">
        <w:t xml:space="preserve"> If there are any changes, the Scrum-agile approach to SDLC allows for flexibility and enables the project team to pivot quickly.</w:t>
      </w:r>
    </w:p>
    <w:p w14:paraId="3086803C" w14:textId="03B05012" w:rsidR="00F308D7" w:rsidRDefault="000633C2" w:rsidP="002E0C9C">
      <w:r>
        <w:t xml:space="preserve">An example of the flexibility of agile was in the assignment for week 4. Assuming the role of Tester, I was instructed to develop test cases for user stories. One user story needed </w:t>
      </w:r>
      <w:r w:rsidR="00D10A12">
        <w:t>more fine</w:t>
      </w:r>
      <w:r>
        <w:t xml:space="preserve"> points, such as the ability to sort the discounted vacation packages. To satisfy the first principle of the agile manifesto, this feature was highly prioritized to provide a better user experience and strengthen the value that SNHU Travel creates for its customers.</w:t>
      </w:r>
      <w:r w:rsidR="0002333F">
        <w:t xml:space="preserve"> I believed user feedback would be valuable in </w:t>
      </w:r>
      <w:r w:rsidR="00D10A12">
        <w:t>creating</w:t>
      </w:r>
      <w:r w:rsidR="0002333F">
        <w:t xml:space="preserve"> test cases, so I drafted an email to the customers looking </w:t>
      </w:r>
      <w:r w:rsidR="0002333F">
        <w:lastRenderedPageBreak/>
        <w:t xml:space="preserve">to </w:t>
      </w:r>
      <w:r w:rsidR="00D10A12">
        <w:t>respond to</w:t>
      </w:r>
      <w:r w:rsidR="0002333F">
        <w:t xml:space="preserve"> the current user experience and how it may improve.</w:t>
      </w:r>
      <w:r w:rsidR="00F308D7">
        <w:t xml:space="preserve"> The contents of the email are below:</w:t>
      </w:r>
    </w:p>
    <w:p w14:paraId="01447FD1" w14:textId="77777777" w:rsidR="00F308D7" w:rsidRPr="000633C2" w:rsidRDefault="00F308D7" w:rsidP="002E0C9C"/>
    <w:p w14:paraId="52802052" w14:textId="77777777" w:rsidR="0002333F" w:rsidRDefault="0002333F" w:rsidP="002E0C9C">
      <w:pPr>
        <w:ind w:firstLine="0"/>
        <w:rPr>
          <w:rFonts w:ascii="Times New Roman" w:eastAsia="Times New Roman" w:hAnsi="Times New Roman" w:cs="Times New Roman"/>
        </w:rPr>
      </w:pPr>
      <w:r>
        <w:rPr>
          <w:rFonts w:ascii="Times New Roman" w:eastAsia="Times New Roman" w:hAnsi="Times New Roman" w:cs="Times New Roman"/>
        </w:rPr>
        <w:t>Dear valued customer,</w:t>
      </w:r>
    </w:p>
    <w:p w14:paraId="1864D0F8" w14:textId="55AD5A38" w:rsidR="0002333F" w:rsidRDefault="0002333F" w:rsidP="002E0C9C">
      <w:pPr>
        <w:rPr>
          <w:rFonts w:ascii="Times New Roman" w:eastAsia="Times New Roman" w:hAnsi="Times New Roman" w:cs="Times New Roman"/>
        </w:rPr>
      </w:pPr>
      <w:r>
        <w:rPr>
          <w:rFonts w:ascii="Times New Roman" w:eastAsia="Times New Roman" w:hAnsi="Times New Roman" w:cs="Times New Roman"/>
        </w:rPr>
        <w:t>SNHU Travel aims to enhance the experience when visiting our website and booking a vacation package. Providing enjoyable and easy vacation booking for you is our highest priority. Pleas</w:t>
      </w:r>
      <w:r w:rsidR="00F308D7">
        <w:rPr>
          <w:rFonts w:ascii="Times New Roman" w:eastAsia="Times New Roman" w:hAnsi="Times New Roman" w:cs="Times New Roman"/>
        </w:rPr>
        <w:t>e</w:t>
      </w:r>
      <w:r>
        <w:rPr>
          <w:rFonts w:ascii="Times New Roman" w:eastAsia="Times New Roman" w:hAnsi="Times New Roman" w:cs="Times New Roman"/>
        </w:rPr>
        <w:t xml:space="preserve"> answer the following questions and describe them in detail if possible.</w:t>
      </w:r>
    </w:p>
    <w:p w14:paraId="6EB17223" w14:textId="77777777" w:rsidR="0002333F" w:rsidRDefault="0002333F" w:rsidP="002E0C9C">
      <w:pPr>
        <w:numPr>
          <w:ilvl w:val="0"/>
          <w:numId w:val="12"/>
        </w:numPr>
        <w:rPr>
          <w:rFonts w:ascii="Times New Roman" w:eastAsia="Times New Roman" w:hAnsi="Times New Roman" w:cs="Times New Roman"/>
        </w:rPr>
      </w:pPr>
      <w:r>
        <w:rPr>
          <w:rFonts w:ascii="Times New Roman" w:eastAsia="Times New Roman" w:hAnsi="Times New Roman" w:cs="Times New Roman"/>
        </w:rPr>
        <w:t>What did you find the most/least appealing about the SNHU Travel website?</w:t>
      </w:r>
    </w:p>
    <w:p w14:paraId="2874A3D3" w14:textId="77777777" w:rsidR="0002333F" w:rsidRDefault="0002333F" w:rsidP="002E0C9C">
      <w:pPr>
        <w:numPr>
          <w:ilvl w:val="0"/>
          <w:numId w:val="12"/>
        </w:numPr>
        <w:rPr>
          <w:rFonts w:ascii="Times New Roman" w:eastAsia="Times New Roman" w:hAnsi="Times New Roman" w:cs="Times New Roman"/>
        </w:rPr>
      </w:pPr>
      <w:r>
        <w:rPr>
          <w:rFonts w:ascii="Times New Roman" w:eastAsia="Times New Roman" w:hAnsi="Times New Roman" w:cs="Times New Roman"/>
        </w:rPr>
        <w:t>What is easy/difficult about using the service?</w:t>
      </w:r>
    </w:p>
    <w:p w14:paraId="1DBD99EA" w14:textId="77777777" w:rsidR="0002333F" w:rsidRDefault="0002333F" w:rsidP="002E0C9C">
      <w:pPr>
        <w:numPr>
          <w:ilvl w:val="0"/>
          <w:numId w:val="12"/>
        </w:numPr>
        <w:rPr>
          <w:rFonts w:ascii="Times New Roman" w:eastAsia="Times New Roman" w:hAnsi="Times New Roman" w:cs="Times New Roman"/>
        </w:rPr>
      </w:pPr>
      <w:r>
        <w:rPr>
          <w:rFonts w:ascii="Times New Roman" w:eastAsia="Times New Roman" w:hAnsi="Times New Roman" w:cs="Times New Roman"/>
        </w:rPr>
        <w:t>Do you feel like anything is missing from the interface?</w:t>
      </w:r>
    </w:p>
    <w:p w14:paraId="0DC66BB2" w14:textId="77777777" w:rsidR="0002333F" w:rsidRDefault="0002333F" w:rsidP="002E0C9C">
      <w:pPr>
        <w:numPr>
          <w:ilvl w:val="0"/>
          <w:numId w:val="12"/>
        </w:numPr>
        <w:rPr>
          <w:rFonts w:ascii="Times New Roman" w:eastAsia="Times New Roman" w:hAnsi="Times New Roman" w:cs="Times New Roman"/>
        </w:rPr>
      </w:pPr>
      <w:r>
        <w:rPr>
          <w:rFonts w:ascii="Times New Roman" w:eastAsia="Times New Roman" w:hAnsi="Times New Roman" w:cs="Times New Roman"/>
        </w:rPr>
        <w:t>Would you continue to use the website for vacation booking? If not, what needs to change about it for your continuous use?</w:t>
      </w:r>
    </w:p>
    <w:p w14:paraId="544ABEA2" w14:textId="67A2C848" w:rsidR="0002333F" w:rsidRDefault="0002333F" w:rsidP="002E0C9C">
      <w:pPr>
        <w:ind w:firstLine="0"/>
        <w:rPr>
          <w:rFonts w:ascii="Times New Roman" w:eastAsia="Times New Roman" w:hAnsi="Times New Roman" w:cs="Times New Roman"/>
        </w:rPr>
      </w:pPr>
      <w:r>
        <w:rPr>
          <w:rFonts w:ascii="Times New Roman" w:eastAsia="Times New Roman" w:hAnsi="Times New Roman" w:cs="Times New Roman"/>
        </w:rPr>
        <w:t>Thank you for your time.</w:t>
      </w:r>
    </w:p>
    <w:p w14:paraId="6AEA6445" w14:textId="77777777" w:rsidR="00F308D7" w:rsidRPr="0002333F" w:rsidRDefault="00F308D7" w:rsidP="002E0C9C">
      <w:pPr>
        <w:rPr>
          <w:rFonts w:ascii="Times New Roman" w:eastAsia="Times New Roman" w:hAnsi="Times New Roman" w:cs="Times New Roman"/>
        </w:rPr>
      </w:pPr>
    </w:p>
    <w:p w14:paraId="1BB1A5A7" w14:textId="2123ACF3" w:rsidR="00E95D19" w:rsidRPr="0002333F" w:rsidRDefault="0002333F" w:rsidP="002E0C9C">
      <w:r>
        <w:t xml:space="preserve">An organizational tool that helped the team be successful was the JIRA software. The Kanban boards </w:t>
      </w:r>
      <w:r w:rsidR="00D10A12">
        <w:t>supported</w:t>
      </w:r>
      <w:r>
        <w:t xml:space="preserve"> the team track project development. It provided open communication and transparency even when </w:t>
      </w:r>
      <w:r w:rsidR="00D10A12">
        <w:t>groups</w:t>
      </w:r>
      <w:r>
        <w:t xml:space="preserve"> were distributed. </w:t>
      </w:r>
      <w:r w:rsidR="00F308D7">
        <w:t>Graphic tools</w:t>
      </w:r>
      <w:r>
        <w:t xml:space="preserve"> such as burndown charts </w:t>
      </w:r>
      <w:r w:rsidR="00F308D7">
        <w:t>offer the means to visualize the workflow. Project Owners are given the insight to make better business decisions and maximize the efficiency of each Sprint.</w:t>
      </w:r>
    </w:p>
    <w:p w14:paraId="45A6329C" w14:textId="7FE729BA" w:rsidR="004D6B86" w:rsidRDefault="00B916D4" w:rsidP="002E0C9C">
      <w:r>
        <w:t>The agile tools, product backlog</w:t>
      </w:r>
      <w:r w:rsidR="00AB497E">
        <w:t>,</w:t>
      </w:r>
      <w:r>
        <w:t xml:space="preserve"> and user stories helped contribute to the success of the SNHU travel project. </w:t>
      </w:r>
      <w:r w:rsidR="00ED0766">
        <w:t>Defining</w:t>
      </w:r>
      <w:r>
        <w:t xml:space="preserve"> </w:t>
      </w:r>
      <w:r w:rsidR="00ED0766">
        <w:t xml:space="preserve">details of the </w:t>
      </w:r>
      <w:r>
        <w:t>user stories w</w:t>
      </w:r>
      <w:r w:rsidR="00ED0766">
        <w:t xml:space="preserve">as </w:t>
      </w:r>
      <w:r>
        <w:t>vital for</w:t>
      </w:r>
      <w:r w:rsidR="00026E2F">
        <w:t xml:space="preserve"> the items</w:t>
      </w:r>
      <w:r>
        <w:t xml:space="preserve"> </w:t>
      </w:r>
      <w:r w:rsidR="00ED0766">
        <w:t xml:space="preserve">the Product Owner </w:t>
      </w:r>
      <w:r w:rsidR="00BE398F">
        <w:t>would</w:t>
      </w:r>
      <w:r w:rsidR="00ED0766">
        <w:t xml:space="preserve"> </w:t>
      </w:r>
      <w:r w:rsidR="00026E2F">
        <w:t xml:space="preserve">prioritize to </w:t>
      </w:r>
      <w:r w:rsidR="00ED0766">
        <w:t>be implemented into</w:t>
      </w:r>
      <w:r>
        <w:t xml:space="preserve"> the project. </w:t>
      </w:r>
      <w:r w:rsidR="00D10A12" w:rsidRPr="00D10A12">
        <w:t xml:space="preserve">When the requirements for the top 5 destinations list were changed, the backlog adjustment </w:t>
      </w:r>
      <w:r w:rsidR="00AB497E">
        <w:t>was</w:t>
      </w:r>
      <w:r>
        <w:t xml:space="preserve"> essential to help pivot to develop the </w:t>
      </w:r>
      <w:r w:rsidR="00AB497E">
        <w:lastRenderedPageBreak/>
        <w:t>task</w:t>
      </w:r>
      <w:r>
        <w:t xml:space="preserve"> differently</w:t>
      </w:r>
      <w:r w:rsidR="00D10A12">
        <w:t>—utilizing</w:t>
      </w:r>
      <w:r>
        <w:t xml:space="preserve"> agile made those adjustments easier than if I </w:t>
      </w:r>
      <w:r w:rsidR="00AB497E">
        <w:t xml:space="preserve">had </w:t>
      </w:r>
      <w:r>
        <w:t xml:space="preserve">used another methodology. Testing the SNHU project </w:t>
      </w:r>
      <w:r w:rsidR="00D10A12">
        <w:t>during each developmental</w:t>
      </w:r>
      <w:r>
        <w:t xml:space="preserve"> phase create</w:t>
      </w:r>
      <w:r w:rsidR="00D10A12">
        <w:t>s</w:t>
      </w:r>
      <w:r>
        <w:t xml:space="preserve"> opportunities to </w:t>
      </w:r>
      <w:r w:rsidR="00D10A12">
        <w:t>enhance</w:t>
      </w:r>
      <w:r>
        <w:t xml:space="preserve"> the</w:t>
      </w:r>
      <w:r w:rsidR="00D10A12">
        <w:t xml:space="preserve"> SNHU Travel</w:t>
      </w:r>
      <w:r>
        <w:t xml:space="preserve"> website </w:t>
      </w:r>
      <w:r w:rsidR="00D10A12">
        <w:t>because of</w:t>
      </w:r>
      <w:r>
        <w:t xml:space="preserve"> the </w:t>
      </w:r>
      <w:r w:rsidR="00D10A12">
        <w:t xml:space="preserve">excellent </w:t>
      </w:r>
      <w:r>
        <w:t xml:space="preserve">communication </w:t>
      </w:r>
      <w:r w:rsidR="00D10A12">
        <w:t>of</w:t>
      </w:r>
      <w:r>
        <w:t xml:space="preserve"> the </w:t>
      </w:r>
      <w:r w:rsidR="00D10A12">
        <w:t>project team</w:t>
      </w:r>
      <w:r>
        <w:t xml:space="preserve">. </w:t>
      </w:r>
      <w:r w:rsidR="00D10A12">
        <w:t>The waterfall method</w:t>
      </w:r>
      <w:r>
        <w:t xml:space="preserve"> may have been better suited</w:t>
      </w:r>
      <w:r w:rsidR="00D10A12">
        <w:t xml:space="preserve"> if the requirements were constant and not changed regularly</w:t>
      </w:r>
      <w:r>
        <w:t xml:space="preserve">. The project </w:t>
      </w:r>
      <w:r w:rsidR="00D10A12">
        <w:t>presented</w:t>
      </w:r>
      <w:r>
        <w:t xml:space="preserve"> made it </w:t>
      </w:r>
      <w:r w:rsidR="00D10A12">
        <w:t xml:space="preserve">more </w:t>
      </w:r>
      <w:r>
        <w:t>suitable for an agile approach</w:t>
      </w:r>
      <w:r w:rsidR="00A85676">
        <w:t>,</w:t>
      </w:r>
      <w:r w:rsidR="00D10A12">
        <w:t xml:space="preserve"> as </w:t>
      </w:r>
      <w:r w:rsidR="00A85676">
        <w:t>SNHU Travel would need to act fast to meet customer demand and continuously deliver value.</w:t>
      </w:r>
    </w:p>
    <w:sdt>
      <w:sdtPr>
        <w:rPr>
          <w:rFonts w:asciiTheme="minorHAnsi" w:eastAsiaTheme="minorEastAsia" w:hAnsiTheme="minorHAnsi" w:cstheme="minorBidi"/>
        </w:rPr>
        <w:id w:val="-1096949615"/>
        <w:docPartObj>
          <w:docPartGallery w:val="Bibliographies"/>
          <w:docPartUnique/>
        </w:docPartObj>
      </w:sdtPr>
      <w:sdtContent>
        <w:p w14:paraId="13F07287" w14:textId="77777777" w:rsidR="00097169" w:rsidRDefault="00097169" w:rsidP="002E0C9C">
          <w:pPr>
            <w:pStyle w:val="SectionTitle"/>
          </w:pPr>
          <w:r>
            <w:t>References</w:t>
          </w:r>
        </w:p>
        <w:sdt>
          <w:sdtPr>
            <w:id w:val="-573587230"/>
            <w:bibliography/>
          </w:sdtPr>
          <w:sdtContent>
            <w:p w14:paraId="6D1D2013" w14:textId="750CC344" w:rsidR="00097169" w:rsidRDefault="00577CE7" w:rsidP="002E0C9C">
              <w:pPr>
                <w:pStyle w:val="Bibliography"/>
              </w:pPr>
              <w:r w:rsidRPr="00577CE7">
                <w:t>Charles G. Cobb. </w:t>
              </w:r>
              <w:r w:rsidRPr="00577CE7">
                <w:rPr>
                  <w:i/>
                  <w:iCs/>
                </w:rPr>
                <w:t>The Project Manager’s Guide to Mastering Agile : Principles and Practices for an Adaptive Approach</w:t>
              </w:r>
              <w:r w:rsidRPr="00577CE7">
                <w:t>. Wiley; 2015. Accessed December 9, 2022. https://search-ebscohost-</w:t>
              </w:r>
              <w:r>
                <w:t>live</w:t>
              </w:r>
            </w:p>
          </w:sdtContent>
        </w:sdt>
      </w:sdtContent>
    </w:sdt>
    <w:sectPr w:rsidR="00097169">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4330B" w14:textId="77777777" w:rsidR="00C20C0E" w:rsidRDefault="00C20C0E">
      <w:pPr>
        <w:spacing w:line="240" w:lineRule="auto"/>
      </w:pPr>
      <w:r>
        <w:separator/>
      </w:r>
    </w:p>
    <w:p w14:paraId="4796FD52" w14:textId="77777777" w:rsidR="00C20C0E" w:rsidRDefault="00C20C0E"/>
  </w:endnote>
  <w:endnote w:type="continuationSeparator" w:id="0">
    <w:p w14:paraId="1E3060C9" w14:textId="77777777" w:rsidR="00C20C0E" w:rsidRDefault="00C20C0E">
      <w:pPr>
        <w:spacing w:line="240" w:lineRule="auto"/>
      </w:pPr>
      <w:r>
        <w:continuationSeparator/>
      </w:r>
    </w:p>
    <w:p w14:paraId="40FDC407" w14:textId="77777777" w:rsidR="00C20C0E" w:rsidRDefault="00C20C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86B58" w14:textId="77777777" w:rsidR="00C20C0E" w:rsidRDefault="00C20C0E">
      <w:pPr>
        <w:spacing w:line="240" w:lineRule="auto"/>
      </w:pPr>
      <w:r>
        <w:separator/>
      </w:r>
    </w:p>
    <w:p w14:paraId="477ACE0F" w14:textId="77777777" w:rsidR="00C20C0E" w:rsidRDefault="00C20C0E"/>
  </w:footnote>
  <w:footnote w:type="continuationSeparator" w:id="0">
    <w:p w14:paraId="28757F70" w14:textId="77777777" w:rsidR="00C20C0E" w:rsidRDefault="00C20C0E">
      <w:pPr>
        <w:spacing w:line="240" w:lineRule="auto"/>
      </w:pPr>
      <w:r>
        <w:continuationSeparator/>
      </w:r>
    </w:p>
    <w:p w14:paraId="3EA6A742" w14:textId="77777777" w:rsidR="00C20C0E" w:rsidRDefault="00C20C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443E09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8F85F61" w14:textId="6EF83C21" w:rsidR="004D6B86" w:rsidRPr="00170521" w:rsidRDefault="0000000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KkxQ8Q=="/>
              <w15:appearance w15:val="hidden"/>
            </w:sdtPr>
            <w:sdtContent>
              <w:r w:rsidR="00900FD7">
                <w:t>7-1 FINAL PROJECT</w:t>
              </w:r>
            </w:sdtContent>
          </w:sdt>
        </w:p>
      </w:tc>
      <w:tc>
        <w:tcPr>
          <w:tcW w:w="1080" w:type="dxa"/>
        </w:tcPr>
        <w:p w14:paraId="1B700A3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2B0C55E1"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7A268AA5"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396B0E2" w14:textId="31D67601"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KkxQ8Q=="/>
              <w15:appearance w15:val="hidden"/>
            </w:sdtPr>
            <w:sdtContent>
              <w:r w:rsidR="00900FD7">
                <w:t>7-1 FINAL PROJECT</w:t>
              </w:r>
            </w:sdtContent>
          </w:sdt>
        </w:p>
      </w:tc>
      <w:tc>
        <w:tcPr>
          <w:tcW w:w="1080" w:type="dxa"/>
        </w:tcPr>
        <w:p w14:paraId="370C9E6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33A1CDFC"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5164DDC"/>
    <w:multiLevelType w:val="multilevel"/>
    <w:tmpl w:val="5C6857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51509718">
    <w:abstractNumId w:val="9"/>
  </w:num>
  <w:num w:numId="2" w16cid:durableId="1422292248">
    <w:abstractNumId w:val="7"/>
  </w:num>
  <w:num w:numId="3" w16cid:durableId="1911689703">
    <w:abstractNumId w:val="6"/>
  </w:num>
  <w:num w:numId="4" w16cid:durableId="2134057614">
    <w:abstractNumId w:val="5"/>
  </w:num>
  <w:num w:numId="5" w16cid:durableId="758254706">
    <w:abstractNumId w:val="4"/>
  </w:num>
  <w:num w:numId="6" w16cid:durableId="1383560854">
    <w:abstractNumId w:val="8"/>
  </w:num>
  <w:num w:numId="7" w16cid:durableId="260457871">
    <w:abstractNumId w:val="3"/>
  </w:num>
  <w:num w:numId="8" w16cid:durableId="765156324">
    <w:abstractNumId w:val="2"/>
  </w:num>
  <w:num w:numId="9" w16cid:durableId="1469515900">
    <w:abstractNumId w:val="1"/>
  </w:num>
  <w:num w:numId="10" w16cid:durableId="1078484658">
    <w:abstractNumId w:val="0"/>
  </w:num>
  <w:num w:numId="11" w16cid:durableId="2040161780">
    <w:abstractNumId w:val="9"/>
    <w:lvlOverride w:ilvl="0">
      <w:startOverride w:val="1"/>
    </w:lvlOverride>
  </w:num>
  <w:num w:numId="12" w16cid:durableId="1334337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D7"/>
    <w:rsid w:val="00006BBA"/>
    <w:rsid w:val="0001010E"/>
    <w:rsid w:val="000217F5"/>
    <w:rsid w:val="0002333F"/>
    <w:rsid w:val="00026E2F"/>
    <w:rsid w:val="000633C2"/>
    <w:rsid w:val="00097169"/>
    <w:rsid w:val="000C64CC"/>
    <w:rsid w:val="00114BFA"/>
    <w:rsid w:val="00136B86"/>
    <w:rsid w:val="001602E3"/>
    <w:rsid w:val="00160C0C"/>
    <w:rsid w:val="001664A2"/>
    <w:rsid w:val="00170521"/>
    <w:rsid w:val="001B4848"/>
    <w:rsid w:val="001F447A"/>
    <w:rsid w:val="001F7399"/>
    <w:rsid w:val="00212319"/>
    <w:rsid w:val="00225BE3"/>
    <w:rsid w:val="00274E0A"/>
    <w:rsid w:val="002B6153"/>
    <w:rsid w:val="002C627C"/>
    <w:rsid w:val="002E0C9C"/>
    <w:rsid w:val="00307586"/>
    <w:rsid w:val="00336906"/>
    <w:rsid w:val="00345333"/>
    <w:rsid w:val="0034536E"/>
    <w:rsid w:val="0035761A"/>
    <w:rsid w:val="003A06C6"/>
    <w:rsid w:val="003B1F3A"/>
    <w:rsid w:val="003C0195"/>
    <w:rsid w:val="003E36B1"/>
    <w:rsid w:val="003E4162"/>
    <w:rsid w:val="003F7CBD"/>
    <w:rsid w:val="00481CF8"/>
    <w:rsid w:val="0048399C"/>
    <w:rsid w:val="00492C2D"/>
    <w:rsid w:val="004A3D87"/>
    <w:rsid w:val="004B18A9"/>
    <w:rsid w:val="004D4F8C"/>
    <w:rsid w:val="004D6B86"/>
    <w:rsid w:val="00504F88"/>
    <w:rsid w:val="00544A8E"/>
    <w:rsid w:val="0055242C"/>
    <w:rsid w:val="00577CE7"/>
    <w:rsid w:val="00595412"/>
    <w:rsid w:val="005B052B"/>
    <w:rsid w:val="0061747E"/>
    <w:rsid w:val="006264C2"/>
    <w:rsid w:val="00641876"/>
    <w:rsid w:val="00645290"/>
    <w:rsid w:val="00684C26"/>
    <w:rsid w:val="006B015B"/>
    <w:rsid w:val="006C162F"/>
    <w:rsid w:val="006D7EE9"/>
    <w:rsid w:val="007244DE"/>
    <w:rsid w:val="00730286"/>
    <w:rsid w:val="007504BD"/>
    <w:rsid w:val="007B7ED6"/>
    <w:rsid w:val="0081390C"/>
    <w:rsid w:val="00816831"/>
    <w:rsid w:val="00837D67"/>
    <w:rsid w:val="008747E8"/>
    <w:rsid w:val="008A2A83"/>
    <w:rsid w:val="008A48C8"/>
    <w:rsid w:val="008A78F1"/>
    <w:rsid w:val="008B0030"/>
    <w:rsid w:val="008E53B8"/>
    <w:rsid w:val="00900FD7"/>
    <w:rsid w:val="00900FE4"/>
    <w:rsid w:val="009013E0"/>
    <w:rsid w:val="00910F0E"/>
    <w:rsid w:val="00913950"/>
    <w:rsid w:val="00961AE5"/>
    <w:rsid w:val="009A1B17"/>
    <w:rsid w:val="009A2C38"/>
    <w:rsid w:val="009F0414"/>
    <w:rsid w:val="00A4757D"/>
    <w:rsid w:val="00A77F6B"/>
    <w:rsid w:val="00A81BB2"/>
    <w:rsid w:val="00A85676"/>
    <w:rsid w:val="00AA1CBB"/>
    <w:rsid w:val="00AA5C05"/>
    <w:rsid w:val="00AB497E"/>
    <w:rsid w:val="00AB5DAE"/>
    <w:rsid w:val="00AC24D9"/>
    <w:rsid w:val="00B03BA4"/>
    <w:rsid w:val="00B343D7"/>
    <w:rsid w:val="00B636A0"/>
    <w:rsid w:val="00B916D4"/>
    <w:rsid w:val="00BE398F"/>
    <w:rsid w:val="00C01838"/>
    <w:rsid w:val="00C163B4"/>
    <w:rsid w:val="00C20C0E"/>
    <w:rsid w:val="00C241DE"/>
    <w:rsid w:val="00C3438C"/>
    <w:rsid w:val="00C5686B"/>
    <w:rsid w:val="00C74024"/>
    <w:rsid w:val="00C83B15"/>
    <w:rsid w:val="00C925C8"/>
    <w:rsid w:val="00CB7F84"/>
    <w:rsid w:val="00CF1B55"/>
    <w:rsid w:val="00D03923"/>
    <w:rsid w:val="00D10A12"/>
    <w:rsid w:val="00D22BBC"/>
    <w:rsid w:val="00D66FC4"/>
    <w:rsid w:val="00DB2E59"/>
    <w:rsid w:val="00DB358F"/>
    <w:rsid w:val="00DC44F1"/>
    <w:rsid w:val="00DF6D26"/>
    <w:rsid w:val="00E41F41"/>
    <w:rsid w:val="00E7305D"/>
    <w:rsid w:val="00E95D19"/>
    <w:rsid w:val="00EA131B"/>
    <w:rsid w:val="00EA780C"/>
    <w:rsid w:val="00EB69D3"/>
    <w:rsid w:val="00ED0766"/>
    <w:rsid w:val="00F308D7"/>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058BA6"/>
  <w15:chartTrackingRefBased/>
  <w15:docId w15:val="{81766E6B-5D79-4E9B-8C2D-5BF4D86D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rgolf\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w:rsidRDefault="00900FD7"&gt;&lt;w:r&gt;&lt;w:t&gt;7-1 FINAL PROJECT&lt;/w:t&gt;&lt;/w:r&gt;&lt;/w:p&gt;&lt;w:sectPr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2353</TotalTime>
  <Pages>6</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Oggie Hall</dc:creator>
  <cp:keywords/>
  <dc:description/>
  <cp:lastModifiedBy>Hall, Oggie</cp:lastModifiedBy>
  <cp:revision>13</cp:revision>
  <dcterms:created xsi:type="dcterms:W3CDTF">2022-12-06T19:08:00Z</dcterms:created>
  <dcterms:modified xsi:type="dcterms:W3CDTF">2022-12-10T07:28:00Z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030336cdbc96544536ddbee9d2dbec0b9cc2e887eef54e28c9fe9fb6d36e2803</vt:lpwstr>
  </property>
</Properties>
</file>